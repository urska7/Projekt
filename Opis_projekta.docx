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1E" w:rsidRPr="003A4756" w:rsidRDefault="00CB3870" w:rsidP="008677D4">
      <w:pPr>
        <w:jc w:val="both"/>
        <w:rPr>
          <w:b/>
          <w:color w:val="3BD92F"/>
          <w:sz w:val="36"/>
          <w:u w:val="single"/>
        </w:rPr>
      </w:pPr>
      <w:r w:rsidRPr="003A4756">
        <w:rPr>
          <w:b/>
          <w:color w:val="3BD92F"/>
          <w:sz w:val="36"/>
          <w:u w:val="single"/>
        </w:rPr>
        <w:t xml:space="preserve">NADZOR BLAGA IN FINANC V </w:t>
      </w:r>
      <w:r w:rsidR="000023FE" w:rsidRPr="003A4756">
        <w:rPr>
          <w:b/>
          <w:color w:val="3BD92F"/>
          <w:sz w:val="36"/>
          <w:u w:val="single"/>
        </w:rPr>
        <w:t>KAVARNI</w:t>
      </w:r>
    </w:p>
    <w:p w:rsidR="00090346" w:rsidRDefault="00090346" w:rsidP="008677D4">
      <w:pPr>
        <w:jc w:val="both"/>
        <w:rPr>
          <w:b/>
        </w:rPr>
      </w:pPr>
    </w:p>
    <w:p w:rsidR="00090346" w:rsidRPr="003A4756" w:rsidRDefault="003A4756" w:rsidP="008677D4">
      <w:pPr>
        <w:jc w:val="both"/>
        <w:rPr>
          <w:b/>
          <w:color w:val="3BD92F"/>
          <w:sz w:val="28"/>
        </w:rPr>
      </w:pPr>
      <w:r w:rsidRPr="003A4756">
        <w:rPr>
          <w:b/>
          <w:color w:val="3BD92F"/>
          <w:sz w:val="28"/>
        </w:rPr>
        <w:t>IDEJA</w:t>
      </w:r>
    </w:p>
    <w:p w:rsidR="00793CCC" w:rsidRDefault="00090346" w:rsidP="008677D4">
      <w:pPr>
        <w:ind w:firstLine="708"/>
        <w:jc w:val="both"/>
      </w:pPr>
      <w:r>
        <w:t>N</w:t>
      </w:r>
      <w:r w:rsidR="00CB3870">
        <w:t xml:space="preserve">arediti </w:t>
      </w:r>
      <w:r w:rsidR="000023FE">
        <w:t>program,</w:t>
      </w:r>
      <w:r w:rsidR="00701BC3">
        <w:t xml:space="preserve"> </w:t>
      </w:r>
      <w:r w:rsidR="000023FE">
        <w:t>ki ga bom uporabljala, ko bom imela denar, da odprem svojo kavarno</w:t>
      </w:r>
      <w:r w:rsidR="00793CCC">
        <w:t xml:space="preserve">. Hranila bom podatke </w:t>
      </w:r>
      <w:r w:rsidR="000023FE">
        <w:t>o izdelkih v skladišču</w:t>
      </w:r>
      <w:r w:rsidR="00793CCC">
        <w:t xml:space="preserve"> ter vodila evidenco prodaje.</w:t>
      </w:r>
    </w:p>
    <w:p w:rsidR="00793CCC" w:rsidRDefault="00793CCC" w:rsidP="008677D4">
      <w:pPr>
        <w:jc w:val="both"/>
      </w:pPr>
    </w:p>
    <w:p w:rsidR="00793CCC" w:rsidRDefault="00793CCC" w:rsidP="008677D4">
      <w:pPr>
        <w:jc w:val="both"/>
      </w:pPr>
      <w:r w:rsidRPr="00793CCC">
        <w:rPr>
          <w:u w:val="single"/>
        </w:rPr>
        <w:t>Tabela</w:t>
      </w:r>
      <w:r>
        <w:rPr>
          <w:u w:val="single"/>
        </w:rPr>
        <w:t xml:space="preserve"> IZDELKI</w:t>
      </w:r>
      <w:r>
        <w:t xml:space="preserve"> bo hr</w:t>
      </w:r>
      <w:r w:rsidR="00CB3870">
        <w:t>anila</w:t>
      </w:r>
      <w:r>
        <w:t xml:space="preserve"> id izdelka,</w:t>
      </w:r>
      <w:r w:rsidR="00CB3870">
        <w:t xml:space="preserve"> ime </w:t>
      </w:r>
      <w:r>
        <w:t>blaga</w:t>
      </w:r>
      <w:r w:rsidR="00CB3870">
        <w:t xml:space="preserve">, ceno za enoto </w:t>
      </w:r>
      <w:r>
        <w:t>blaga, trenutno količino blaga</w:t>
      </w:r>
      <w:r w:rsidR="00CB3870">
        <w:t xml:space="preserve"> </w:t>
      </w:r>
      <w:r>
        <w:t>ter</w:t>
      </w:r>
      <w:r w:rsidR="00CB3870">
        <w:t xml:space="preserve"> minimalno količino. </w:t>
      </w:r>
    </w:p>
    <w:p w:rsidR="008677D4" w:rsidRDefault="008677D4" w:rsidP="008677D4">
      <w:pPr>
        <w:jc w:val="both"/>
      </w:pPr>
      <w:r w:rsidRPr="008167DB">
        <w:rPr>
          <w:u w:val="single"/>
        </w:rPr>
        <w:t xml:space="preserve">Tabela </w:t>
      </w:r>
      <w:r w:rsidR="005A419A">
        <w:rPr>
          <w:u w:val="single"/>
        </w:rPr>
        <w:t>RAČUNI</w:t>
      </w:r>
      <w:r>
        <w:t xml:space="preserve"> bo hranila vse podatke o </w:t>
      </w:r>
      <w:r w:rsidR="005A419A">
        <w:t>izd</w:t>
      </w:r>
      <w:r>
        <w:t>anih računih. Torej i</w:t>
      </w:r>
      <w:r w:rsidR="005A419A">
        <w:t>d računa</w:t>
      </w:r>
      <w:r w:rsidR="000023FE">
        <w:t xml:space="preserve"> in datum prodaje.</w:t>
      </w:r>
      <w:r>
        <w:t xml:space="preserve"> </w:t>
      </w:r>
    </w:p>
    <w:p w:rsidR="00793CCC" w:rsidRDefault="00793CCC" w:rsidP="008677D4">
      <w:pPr>
        <w:jc w:val="both"/>
      </w:pPr>
      <w:r w:rsidRPr="00793CCC">
        <w:rPr>
          <w:u w:val="single"/>
        </w:rPr>
        <w:t>Tabela</w:t>
      </w:r>
      <w:r w:rsidR="005A419A">
        <w:rPr>
          <w:u w:val="single"/>
        </w:rPr>
        <w:t xml:space="preserve"> PRODAJE</w:t>
      </w:r>
      <w:r w:rsidR="005A419A">
        <w:t>:</w:t>
      </w:r>
      <w:r w:rsidR="000023FE">
        <w:t xml:space="preserve"> Prva lastnost tabele bo id računa.</w:t>
      </w:r>
      <w:r>
        <w:t xml:space="preserve"> En vnos v tabeli bo pomenil en izdelek</w:t>
      </w:r>
      <w:r w:rsidR="000023FE">
        <w:t xml:space="preserve">. </w:t>
      </w:r>
      <w:r>
        <w:t>Tabela bo imela še stolpec količina</w:t>
      </w:r>
      <w:r w:rsidR="008167DB">
        <w:t xml:space="preserve"> (če kupimo štiri izdelke, ne bomo štirikrat zapisali enega izdelka, ampak samo enkrat in v stolpcu količina zapisali 4). Tabela bo imel</w:t>
      </w:r>
      <w:r w:rsidR="008677D4">
        <w:t xml:space="preserve">a še naslednje lastnosti: </w:t>
      </w:r>
      <w:r w:rsidR="008167DB">
        <w:t xml:space="preserve">trenutna cena, datum, id kupca in popust (morebiten). </w:t>
      </w:r>
    </w:p>
    <w:p w:rsidR="008167DB" w:rsidRDefault="008167DB" w:rsidP="008677D4">
      <w:pPr>
        <w:jc w:val="both"/>
      </w:pPr>
      <w:r w:rsidRPr="008167DB">
        <w:rPr>
          <w:u w:val="single"/>
        </w:rPr>
        <w:t>Tabela KUPCI</w:t>
      </w:r>
      <w:r>
        <w:t xml:space="preserve"> bo hranila id kupca, ime kupca</w:t>
      </w:r>
      <w:r w:rsidR="008677D4">
        <w:t xml:space="preserve"> in id računa.</w:t>
      </w:r>
    </w:p>
    <w:p w:rsidR="003A4756" w:rsidRDefault="003A4756" w:rsidP="008677D4">
      <w:pPr>
        <w:jc w:val="both"/>
      </w:pPr>
      <w:r w:rsidRPr="000023FE">
        <w:rPr>
          <w:u w:val="single"/>
        </w:rPr>
        <w:t>Tabela NAROČILA</w:t>
      </w:r>
      <w:r>
        <w:t xml:space="preserve"> bo hranila podatke o dodatnih naročilih kavarne. </w:t>
      </w:r>
    </w:p>
    <w:p w:rsidR="000023FE" w:rsidRDefault="000023FE" w:rsidP="008677D4">
      <w:pPr>
        <w:jc w:val="both"/>
      </w:pPr>
    </w:p>
    <w:p w:rsidR="00090346" w:rsidRPr="003A4756" w:rsidRDefault="003A4756" w:rsidP="008677D4">
      <w:pPr>
        <w:jc w:val="both"/>
        <w:rPr>
          <w:b/>
          <w:color w:val="3BD92F"/>
          <w:sz w:val="28"/>
        </w:rPr>
      </w:pPr>
      <w:r w:rsidRPr="003A4756">
        <w:rPr>
          <w:b/>
          <w:color w:val="3BD92F"/>
          <w:sz w:val="28"/>
        </w:rPr>
        <w:t>UPORABA</w:t>
      </w:r>
    </w:p>
    <w:p w:rsidR="00E4400F" w:rsidRDefault="00090346" w:rsidP="008677D4">
      <w:pPr>
        <w:ind w:firstLine="708"/>
        <w:jc w:val="both"/>
      </w:pPr>
      <w:r>
        <w:t>P</w:t>
      </w:r>
      <w:r w:rsidR="00E4400F">
        <w:t>rogram bo imel</w:t>
      </w:r>
      <w:r w:rsidR="00793CCC">
        <w:t xml:space="preserve"> naslednje</w:t>
      </w:r>
      <w:r>
        <w:t xml:space="preserve"> lastnosti</w:t>
      </w:r>
      <w:r w:rsidR="00793CCC">
        <w:t>/možnosti</w:t>
      </w:r>
      <w:r>
        <w:t xml:space="preserve">: </w:t>
      </w:r>
    </w:p>
    <w:p w:rsidR="00793CCC" w:rsidRDefault="00090346" w:rsidP="008677D4">
      <w:pPr>
        <w:pStyle w:val="ListParagraph"/>
        <w:numPr>
          <w:ilvl w:val="0"/>
          <w:numId w:val="1"/>
        </w:numPr>
        <w:jc w:val="both"/>
      </w:pPr>
      <w:r>
        <w:t>pro</w:t>
      </w:r>
      <w:r w:rsidR="00701BC3">
        <w:t>dajo blaga (</w:t>
      </w:r>
      <w:r w:rsidR="00E4400F">
        <w:t>hkratno spreminjanje podatkov v skla</w:t>
      </w:r>
      <w:r w:rsidR="00793CCC">
        <w:t>dišču)</w:t>
      </w:r>
    </w:p>
    <w:p w:rsidR="00E4400F" w:rsidRDefault="00701BC3" w:rsidP="008677D4">
      <w:pPr>
        <w:pStyle w:val="ListParagraph"/>
        <w:numPr>
          <w:ilvl w:val="0"/>
          <w:numId w:val="1"/>
        </w:numPr>
        <w:jc w:val="both"/>
      </w:pPr>
      <w:r>
        <w:t>izdajanje računov</w:t>
      </w:r>
      <w:r w:rsidR="00E4400F">
        <w:t xml:space="preserve"> </w:t>
      </w:r>
    </w:p>
    <w:p w:rsidR="008677D4" w:rsidRDefault="00E4400F" w:rsidP="008677D4">
      <w:pPr>
        <w:pStyle w:val="ListParagraph"/>
        <w:numPr>
          <w:ilvl w:val="0"/>
          <w:numId w:val="1"/>
        </w:numPr>
        <w:jc w:val="both"/>
      </w:pPr>
      <w:r>
        <w:t>pregled skladišča</w:t>
      </w:r>
    </w:p>
    <w:p w:rsidR="00E4400F" w:rsidRDefault="00E4400F" w:rsidP="008677D4">
      <w:pPr>
        <w:pStyle w:val="ListParagraph"/>
        <w:numPr>
          <w:ilvl w:val="0"/>
          <w:numId w:val="1"/>
        </w:numPr>
        <w:jc w:val="both"/>
      </w:pPr>
      <w:r>
        <w:t>naročanje dodatnih količin blaga</w:t>
      </w:r>
    </w:p>
    <w:p w:rsidR="003A4756" w:rsidRDefault="003A4756" w:rsidP="008677D4">
      <w:pPr>
        <w:pStyle w:val="ListParagraph"/>
        <w:numPr>
          <w:ilvl w:val="0"/>
          <w:numId w:val="1"/>
        </w:numPr>
        <w:jc w:val="both"/>
      </w:pPr>
      <w:r>
        <w:t>pregled nad vsemi prodanimi izdelki</w:t>
      </w:r>
    </w:p>
    <w:p w:rsidR="00CD17B1" w:rsidRDefault="00CD17B1" w:rsidP="008677D4">
      <w:pPr>
        <w:jc w:val="both"/>
      </w:pPr>
    </w:p>
    <w:p w:rsidR="00090346" w:rsidRPr="003A4756" w:rsidRDefault="003A4756" w:rsidP="008677D4">
      <w:pPr>
        <w:jc w:val="both"/>
        <w:rPr>
          <w:b/>
          <w:color w:val="3BD92F"/>
          <w:sz w:val="28"/>
        </w:rPr>
      </w:pPr>
      <w:r w:rsidRPr="003A4756">
        <w:rPr>
          <w:b/>
          <w:color w:val="3BD92F"/>
          <w:sz w:val="28"/>
        </w:rPr>
        <w:t>NAČRT</w:t>
      </w:r>
    </w:p>
    <w:p w:rsidR="00636038" w:rsidRDefault="00090346" w:rsidP="008677D4">
      <w:pPr>
        <w:jc w:val="both"/>
      </w:pPr>
      <w:r>
        <w:t xml:space="preserve">Na začetku imam namen najprej narediti tabelo blaga. </w:t>
      </w:r>
      <w:r w:rsidR="00CD17B1">
        <w:t>Ker predvidevam, da mi bo to vzelo kar nekaj časa, mislim, da bom v dveh tednih utegnila narediti to in pobrskati za nasveti, kako bi lahko sestavila celoten program. Do sredine decembra bi verjetno že imela grobo ogrodje programa in idejo, kako projekt nadaljevati.</w:t>
      </w:r>
      <w:bookmarkStart w:id="0" w:name="_GoBack"/>
      <w:bookmarkEnd w:id="0"/>
    </w:p>
    <w:p w:rsidR="003A4756" w:rsidRDefault="003A4756" w:rsidP="008677D4">
      <w:pPr>
        <w:jc w:val="both"/>
      </w:pPr>
    </w:p>
    <w:sectPr w:rsidR="003A4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62C"/>
    <w:multiLevelType w:val="hybridMultilevel"/>
    <w:tmpl w:val="E8FA7A38"/>
    <w:lvl w:ilvl="0" w:tplc="9954CD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6087149"/>
    <w:multiLevelType w:val="hybridMultilevel"/>
    <w:tmpl w:val="79867E70"/>
    <w:lvl w:ilvl="0" w:tplc="4BB032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9311ECA"/>
    <w:multiLevelType w:val="hybridMultilevel"/>
    <w:tmpl w:val="3160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70"/>
    <w:rsid w:val="000023FE"/>
    <w:rsid w:val="00090346"/>
    <w:rsid w:val="003A4756"/>
    <w:rsid w:val="004D0858"/>
    <w:rsid w:val="005A419A"/>
    <w:rsid w:val="00636038"/>
    <w:rsid w:val="00701BC3"/>
    <w:rsid w:val="00793CCC"/>
    <w:rsid w:val="008167DB"/>
    <w:rsid w:val="008677D4"/>
    <w:rsid w:val="009859DE"/>
    <w:rsid w:val="00CB3870"/>
    <w:rsid w:val="00CD17B1"/>
    <w:rsid w:val="00E4400F"/>
    <w:rsid w:val="00F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F432C-B98E-484F-9474-5E73B5D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F9808862.dotm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</dc:creator>
  <cp:keywords/>
  <dc:description/>
  <cp:lastModifiedBy>Urška Matjašec</cp:lastModifiedBy>
  <cp:revision>2</cp:revision>
  <dcterms:created xsi:type="dcterms:W3CDTF">2014-11-24T10:35:00Z</dcterms:created>
  <dcterms:modified xsi:type="dcterms:W3CDTF">2014-11-24T10:35:00Z</dcterms:modified>
</cp:coreProperties>
</file>